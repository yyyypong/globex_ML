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69FE" w14:textId="74565301" w:rsidR="00A10674" w:rsidRDefault="00B461AE" w:rsidP="00B461AE">
      <w:pPr>
        <w:pStyle w:val="Heading1"/>
        <w:rPr>
          <w:lang w:eastAsia="zh-CN"/>
        </w:rPr>
      </w:pPr>
      <w:r>
        <w:rPr>
          <w:rFonts w:hint="eastAsia"/>
          <w:lang w:eastAsia="zh-CN"/>
        </w:rPr>
        <w:t>Rep</w:t>
      </w:r>
      <w:r>
        <w:rPr>
          <w:lang w:eastAsia="zh-CN"/>
        </w:rPr>
        <w:t>ort——Chapter 18</w:t>
      </w:r>
    </w:p>
    <w:p w14:paraId="610357C9" w14:textId="77777777" w:rsidR="00B461AE" w:rsidRPr="00B461AE" w:rsidRDefault="00B461AE" w:rsidP="00B461AE">
      <w:pPr>
        <w:rPr>
          <w:lang w:eastAsia="zh-CN"/>
        </w:rPr>
      </w:pPr>
    </w:p>
    <w:sectPr w:rsidR="00B461AE" w:rsidRPr="00B461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719A" w14:textId="77777777" w:rsidR="00E4384C" w:rsidRDefault="00E4384C">
      <w:r>
        <w:separator/>
      </w:r>
    </w:p>
    <w:p w14:paraId="11ECE129" w14:textId="77777777" w:rsidR="00E4384C" w:rsidRDefault="00E4384C"/>
  </w:endnote>
  <w:endnote w:type="continuationSeparator" w:id="0">
    <w:p w14:paraId="14F16316" w14:textId="77777777" w:rsidR="00E4384C" w:rsidRDefault="00E4384C">
      <w:r>
        <w:continuationSeparator/>
      </w:r>
    </w:p>
    <w:p w14:paraId="0B73042F" w14:textId="77777777" w:rsidR="00E4384C" w:rsidRDefault="00E438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689AD" w14:textId="77777777" w:rsidR="00A1067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69BA" w14:textId="77777777" w:rsidR="00E4384C" w:rsidRDefault="00E4384C">
      <w:r>
        <w:separator/>
      </w:r>
    </w:p>
    <w:p w14:paraId="0E9BF138" w14:textId="77777777" w:rsidR="00E4384C" w:rsidRDefault="00E4384C"/>
  </w:footnote>
  <w:footnote w:type="continuationSeparator" w:id="0">
    <w:p w14:paraId="7DCA84DE" w14:textId="77777777" w:rsidR="00E4384C" w:rsidRDefault="00E4384C">
      <w:r>
        <w:continuationSeparator/>
      </w:r>
    </w:p>
    <w:p w14:paraId="5D583E8B" w14:textId="77777777" w:rsidR="00E4384C" w:rsidRDefault="00E438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3283">
    <w:abstractNumId w:val="1"/>
  </w:num>
  <w:num w:numId="2" w16cid:durableId="1846702927">
    <w:abstractNumId w:val="0"/>
  </w:num>
  <w:num w:numId="3" w16cid:durableId="2118405932">
    <w:abstractNumId w:val="2"/>
  </w:num>
  <w:num w:numId="4" w16cid:durableId="199401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AE"/>
    <w:rsid w:val="00A10674"/>
    <w:rsid w:val="00B461AE"/>
    <w:rsid w:val="00E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2AE43"/>
  <w15:chartTrackingRefBased/>
  <w15:docId w15:val="{BB85A55B-F823-584E-AB41-AE65C6C8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ngyuiyi/Library/Containers/com.microsoft.Word/Data/Library/Application%20Support/Microsoft/Office/16.0/DTS/en-US%7b7223D99F-C88C-0B4F-8B58-2A24EB347E6B%7d/%7b31B9B65F-4EAD-7F44-ABB3-A51CD46DD17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Yui Yi Monica</dc:creator>
  <cp:keywords/>
  <dc:description/>
  <cp:lastModifiedBy>PONG Yui Yi Monica</cp:lastModifiedBy>
  <cp:revision>1</cp:revision>
  <dcterms:created xsi:type="dcterms:W3CDTF">2023-07-24T15:47:00Z</dcterms:created>
  <dcterms:modified xsi:type="dcterms:W3CDTF">2023-07-24T15:48:00Z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